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-3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2"/>
        <w:gridCol w:w="284"/>
        <w:gridCol w:w="141"/>
        <w:gridCol w:w="2130"/>
        <w:gridCol w:w="138"/>
        <w:gridCol w:w="284"/>
        <w:gridCol w:w="142"/>
        <w:gridCol w:w="2126"/>
        <w:gridCol w:w="142"/>
        <w:gridCol w:w="317"/>
        <w:gridCol w:w="142"/>
        <w:gridCol w:w="958"/>
        <w:gridCol w:w="284"/>
        <w:gridCol w:w="850"/>
        <w:gridCol w:w="142"/>
        <w:gridCol w:w="317"/>
        <w:gridCol w:w="142"/>
        <w:gridCol w:w="2092"/>
        <w:gridCol w:w="17"/>
      </w:tblGrid>
      <w:tr w:rsidR="00611E07" w:rsidTr="00611E07">
        <w:trPr>
          <w:trHeight w:val="1810"/>
        </w:trPr>
        <w:tc>
          <w:tcPr>
            <w:tcW w:w="10790" w:type="dxa"/>
            <w:gridSpan w:val="19"/>
            <w:tcBorders>
              <w:bottom w:val="single" w:sz="24" w:space="0" w:color="2C3B57" w:themeColor="text2"/>
            </w:tcBorders>
          </w:tcPr>
          <w:p w:rsidR="00611E07" w:rsidRDefault="00611E07" w:rsidP="00611E07">
            <w:pPr>
              <w:pStyle w:val="Heading1"/>
            </w:pPr>
            <w:r>
              <w:t>Puneet dhiman</w:t>
            </w:r>
          </w:p>
          <w:p w:rsidR="00611E07" w:rsidRPr="00AD0DDD" w:rsidRDefault="00611E07" w:rsidP="00FD0610">
            <w:pPr>
              <w:pStyle w:val="Heading2"/>
            </w:pPr>
            <w:r>
              <w:t>Web app devloper</w:t>
            </w:r>
          </w:p>
        </w:tc>
      </w:tr>
      <w:tr w:rsidR="00611E07" w:rsidTr="00611E07">
        <w:trPr>
          <w:trHeight w:val="149"/>
        </w:trPr>
        <w:tc>
          <w:tcPr>
            <w:tcW w:w="10790" w:type="dxa"/>
            <w:gridSpan w:val="19"/>
            <w:tcBorders>
              <w:top w:val="single" w:sz="24" w:space="0" w:color="2C3B57" w:themeColor="text2"/>
            </w:tcBorders>
            <w:vAlign w:val="center"/>
          </w:tcPr>
          <w:p w:rsidR="00611E07" w:rsidRDefault="00611E07" w:rsidP="00611E07"/>
        </w:tc>
      </w:tr>
      <w:tr w:rsidR="00611E07" w:rsidTr="00611E07">
        <w:trPr>
          <w:gridAfter w:val="1"/>
          <w:wAfter w:w="17" w:type="dxa"/>
          <w:trHeight w:val="314"/>
        </w:trPr>
        <w:tc>
          <w:tcPr>
            <w:tcW w:w="142" w:type="dxa"/>
            <w:vAlign w:val="center"/>
          </w:tcPr>
          <w:p w:rsidR="00611E07" w:rsidRPr="00D06709" w:rsidRDefault="00611E07" w:rsidP="00611E07"/>
        </w:tc>
        <w:tc>
          <w:tcPr>
            <w:tcW w:w="284" w:type="dxa"/>
            <w:shd w:val="clear" w:color="auto" w:fill="2C3B57" w:themeFill="text2"/>
            <w:vAlign w:val="center"/>
          </w:tcPr>
          <w:p w:rsidR="00611E07" w:rsidRPr="00DF1CB4" w:rsidRDefault="00611E07" w:rsidP="00611E07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P</w:t>
            </w:r>
          </w:p>
        </w:tc>
        <w:tc>
          <w:tcPr>
            <w:tcW w:w="141" w:type="dxa"/>
            <w:vAlign w:val="center"/>
          </w:tcPr>
          <w:p w:rsidR="00611E07" w:rsidRPr="00D06709" w:rsidRDefault="00611E07" w:rsidP="00611E07"/>
        </w:tc>
        <w:tc>
          <w:tcPr>
            <w:tcW w:w="2130" w:type="dxa"/>
            <w:vAlign w:val="center"/>
          </w:tcPr>
          <w:p w:rsidR="00611E07" w:rsidRPr="00FA4DB0" w:rsidRDefault="00611E07" w:rsidP="00611E07">
            <w:r>
              <w:t>9728635803</w:t>
            </w:r>
          </w:p>
        </w:tc>
        <w:tc>
          <w:tcPr>
            <w:tcW w:w="138" w:type="dxa"/>
            <w:vAlign w:val="center"/>
          </w:tcPr>
          <w:p w:rsidR="00611E07" w:rsidRDefault="00611E07" w:rsidP="00611E07"/>
        </w:tc>
        <w:tc>
          <w:tcPr>
            <w:tcW w:w="284" w:type="dxa"/>
            <w:shd w:val="clear" w:color="auto" w:fill="2C3B57" w:themeFill="text2"/>
            <w:vAlign w:val="center"/>
          </w:tcPr>
          <w:p w:rsidR="00611E07" w:rsidRPr="00DF1CB4" w:rsidRDefault="00611E07" w:rsidP="00611E07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E</w:t>
            </w:r>
          </w:p>
        </w:tc>
        <w:tc>
          <w:tcPr>
            <w:tcW w:w="142" w:type="dxa"/>
            <w:vAlign w:val="center"/>
          </w:tcPr>
          <w:p w:rsidR="00611E07" w:rsidRPr="00C029D1" w:rsidRDefault="00611E07" w:rsidP="00611E07"/>
        </w:tc>
        <w:tc>
          <w:tcPr>
            <w:tcW w:w="2126" w:type="dxa"/>
            <w:vAlign w:val="center"/>
          </w:tcPr>
          <w:p w:rsidR="00611E07" w:rsidRPr="00C029D1" w:rsidRDefault="00EF31AF" w:rsidP="00611E07">
            <w:hyperlink r:id="rId11" w:history="1">
              <w:r w:rsidR="00611E07">
                <w:rPr>
                  <w:rStyle w:val="Hyperlink"/>
                </w:rPr>
                <w:t>puneetdhiman56@gmail.com</w:t>
              </w:r>
            </w:hyperlink>
          </w:p>
        </w:tc>
        <w:tc>
          <w:tcPr>
            <w:tcW w:w="142" w:type="dxa"/>
            <w:vAlign w:val="center"/>
          </w:tcPr>
          <w:p w:rsidR="00611E07" w:rsidRDefault="00611E07" w:rsidP="00611E07"/>
        </w:tc>
        <w:tc>
          <w:tcPr>
            <w:tcW w:w="317" w:type="dxa"/>
            <w:shd w:val="clear" w:color="auto" w:fill="2C3B57" w:themeFill="text2"/>
            <w:vAlign w:val="center"/>
          </w:tcPr>
          <w:p w:rsidR="00611E07" w:rsidRPr="00DF1CB4" w:rsidRDefault="00611E07" w:rsidP="00611E07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A</w:t>
            </w:r>
          </w:p>
        </w:tc>
        <w:tc>
          <w:tcPr>
            <w:tcW w:w="142" w:type="dxa"/>
            <w:vAlign w:val="center"/>
          </w:tcPr>
          <w:p w:rsidR="00611E07" w:rsidRDefault="00611E07" w:rsidP="00611E07"/>
        </w:tc>
        <w:tc>
          <w:tcPr>
            <w:tcW w:w="2092" w:type="dxa"/>
            <w:gridSpan w:val="3"/>
            <w:vAlign w:val="center"/>
          </w:tcPr>
          <w:p w:rsidR="00611E07" w:rsidRPr="00FA4DB0" w:rsidRDefault="00611E07" w:rsidP="00611E07">
            <w:r>
              <w:t>Ambala Cantt, Haryana  PIN-133001</w:t>
            </w:r>
          </w:p>
        </w:tc>
        <w:tc>
          <w:tcPr>
            <w:tcW w:w="142" w:type="dxa"/>
            <w:vAlign w:val="center"/>
          </w:tcPr>
          <w:p w:rsidR="00611E07" w:rsidRDefault="00611E07" w:rsidP="00611E07"/>
        </w:tc>
        <w:tc>
          <w:tcPr>
            <w:tcW w:w="317" w:type="dxa"/>
            <w:shd w:val="clear" w:color="auto" w:fill="2C3B57" w:themeFill="text2"/>
            <w:vAlign w:val="center"/>
          </w:tcPr>
          <w:p w:rsidR="00611E07" w:rsidRPr="00DF1CB4" w:rsidRDefault="00611E07" w:rsidP="00611E07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W</w:t>
            </w:r>
          </w:p>
        </w:tc>
        <w:tc>
          <w:tcPr>
            <w:tcW w:w="142" w:type="dxa"/>
            <w:vAlign w:val="center"/>
          </w:tcPr>
          <w:p w:rsidR="00611E07" w:rsidRDefault="00611E07" w:rsidP="00611E07"/>
        </w:tc>
        <w:tc>
          <w:tcPr>
            <w:tcW w:w="2092" w:type="dxa"/>
            <w:vAlign w:val="center"/>
          </w:tcPr>
          <w:p w:rsidR="00611E07" w:rsidRPr="00FA4DB0" w:rsidRDefault="00EF31AF" w:rsidP="00611E07">
            <w:hyperlink r:id="rId12" w:history="1">
              <w:r w:rsidR="00611E07" w:rsidRPr="00C029D1">
                <w:rPr>
                  <w:rStyle w:val="Hyperlink"/>
                </w:rPr>
                <w:t>puneetdhiman.com</w:t>
              </w:r>
            </w:hyperlink>
          </w:p>
        </w:tc>
      </w:tr>
      <w:tr w:rsidR="00611E07" w:rsidTr="00611E07">
        <w:trPr>
          <w:trHeight w:val="161"/>
        </w:trPr>
        <w:tc>
          <w:tcPr>
            <w:tcW w:w="10790" w:type="dxa"/>
            <w:gridSpan w:val="19"/>
            <w:tcBorders>
              <w:bottom w:val="single" w:sz="24" w:space="0" w:color="CADEE5" w:themeColor="background2"/>
            </w:tcBorders>
            <w:vAlign w:val="center"/>
          </w:tcPr>
          <w:p w:rsidR="00611E07" w:rsidRDefault="00611E07" w:rsidP="00611E07"/>
        </w:tc>
      </w:tr>
      <w:tr w:rsidR="00611E07" w:rsidTr="00611E07">
        <w:trPr>
          <w:trHeight w:val="174"/>
        </w:trPr>
        <w:tc>
          <w:tcPr>
            <w:tcW w:w="6946" w:type="dxa"/>
            <w:gridSpan w:val="12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:rsidR="00FD0610" w:rsidRDefault="00FD0610" w:rsidP="00611E07">
            <w:pPr>
              <w:pStyle w:val="Heading3"/>
            </w:pPr>
            <w:r>
              <w:t xml:space="preserve">Reference:  </w:t>
            </w:r>
            <w:r>
              <w:rPr>
                <w:rFonts w:ascii="Segoe UI" w:hAnsi="Segoe UI" w:cs="Segoe UI"/>
                <w:sz w:val="21"/>
                <w:szCs w:val="21"/>
              </w:rPr>
              <w:t>AJ Talent Acquisition</w:t>
            </w:r>
            <w:bookmarkStart w:id="0" w:name="_GoBack"/>
            <w:bookmarkEnd w:id="0"/>
          </w:p>
          <w:p w:rsidR="00FD0610" w:rsidRPr="00FD0610" w:rsidRDefault="00FD0610" w:rsidP="00FD0610"/>
          <w:p w:rsidR="00611E07" w:rsidRPr="005F5561" w:rsidRDefault="00611E07" w:rsidP="00611E07">
            <w:pPr>
              <w:pStyle w:val="Heading3"/>
            </w:pPr>
            <w:r>
              <w:t>About me</w:t>
            </w:r>
          </w:p>
        </w:tc>
        <w:tc>
          <w:tcPr>
            <w:tcW w:w="284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:rsidR="00611E07" w:rsidRDefault="00611E07" w:rsidP="00611E07"/>
        </w:tc>
        <w:tc>
          <w:tcPr>
            <w:tcW w:w="3560" w:type="dxa"/>
            <w:gridSpan w:val="6"/>
            <w:tcBorders>
              <w:top w:val="single" w:sz="24" w:space="0" w:color="CADEE5" w:themeColor="background2"/>
            </w:tcBorders>
            <w:vAlign w:val="bottom"/>
          </w:tcPr>
          <w:p w:rsidR="00611E07" w:rsidRDefault="00611E07" w:rsidP="00611E07"/>
        </w:tc>
      </w:tr>
      <w:tr w:rsidR="00611E07" w:rsidTr="00611E07">
        <w:trPr>
          <w:trHeight w:val="426"/>
        </w:trPr>
        <w:tc>
          <w:tcPr>
            <w:tcW w:w="6946" w:type="dxa"/>
            <w:gridSpan w:val="12"/>
            <w:vMerge/>
            <w:tcBorders>
              <w:bottom w:val="single" w:sz="8" w:space="0" w:color="2C3B57" w:themeColor="text2"/>
            </w:tcBorders>
            <w:vAlign w:val="bottom"/>
          </w:tcPr>
          <w:p w:rsidR="00611E07" w:rsidRPr="005F5561" w:rsidRDefault="00611E07" w:rsidP="00611E07">
            <w:pPr>
              <w:pStyle w:val="Heading3"/>
            </w:pPr>
          </w:p>
        </w:tc>
        <w:tc>
          <w:tcPr>
            <w:tcW w:w="284" w:type="dxa"/>
            <w:vMerge/>
            <w:vAlign w:val="bottom"/>
          </w:tcPr>
          <w:p w:rsidR="00611E07" w:rsidRDefault="00611E07" w:rsidP="00611E07"/>
        </w:tc>
        <w:tc>
          <w:tcPr>
            <w:tcW w:w="3560" w:type="dxa"/>
            <w:gridSpan w:val="6"/>
            <w:shd w:val="clear" w:color="auto" w:fill="CADEE5" w:themeFill="background2"/>
            <w:vAlign w:val="bottom"/>
          </w:tcPr>
          <w:p w:rsidR="00611E07" w:rsidRDefault="00611E07" w:rsidP="00611E07">
            <w:pPr>
              <w:pStyle w:val="Heading3"/>
            </w:pPr>
            <w:r>
              <w:t>Skills</w:t>
            </w:r>
          </w:p>
        </w:tc>
      </w:tr>
      <w:tr w:rsidR="00611E07" w:rsidTr="00611E07">
        <w:trPr>
          <w:trHeight w:val="1684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:rsidR="00611E07" w:rsidRDefault="00611E07" w:rsidP="00611E07">
            <w:pPr>
              <w:pStyle w:val="Text"/>
            </w:pPr>
            <w:r>
              <w:t>Hi, I am a Self-taught Programmer Who is Interested in Web app development using MERN stack. I have basic Knowledge about React, React Hooks, Context API, Routing, Creating Backend Server with Express and Node.js, Storing and Retrieving data from Database, Using Firebase as a backend, User Authentication and Styling with Bootstrap, TailwindCSS and Pure CSS.</w:t>
            </w:r>
          </w:p>
        </w:tc>
        <w:tc>
          <w:tcPr>
            <w:tcW w:w="284" w:type="dxa"/>
            <w:vMerge w:val="restart"/>
            <w:vAlign w:val="center"/>
          </w:tcPr>
          <w:p w:rsidR="00611E07" w:rsidRDefault="00611E07" w:rsidP="00611E07"/>
        </w:tc>
        <w:tc>
          <w:tcPr>
            <w:tcW w:w="3560" w:type="dxa"/>
            <w:gridSpan w:val="6"/>
            <w:vMerge w:val="restart"/>
            <w:shd w:val="clear" w:color="auto" w:fill="CADEE5" w:themeFill="background2"/>
          </w:tcPr>
          <w:p w:rsidR="00611E07" w:rsidRDefault="00611E07" w:rsidP="00611E07">
            <w:pPr>
              <w:pStyle w:val="ListParagraph"/>
              <w:ind w:left="527" w:hanging="357"/>
            </w:pPr>
            <w:r>
              <w:t>React.js</w:t>
            </w:r>
          </w:p>
          <w:p w:rsidR="00611E07" w:rsidRDefault="00611E07" w:rsidP="00611E07">
            <w:pPr>
              <w:pStyle w:val="ListParagraph"/>
              <w:ind w:left="527" w:hanging="357"/>
            </w:pPr>
            <w:r>
              <w:t>Node.js</w:t>
            </w:r>
          </w:p>
          <w:p w:rsidR="00611E07" w:rsidRDefault="00611E07" w:rsidP="00611E07">
            <w:pPr>
              <w:pStyle w:val="ListParagraph"/>
              <w:ind w:left="527" w:hanging="357"/>
            </w:pPr>
            <w:r>
              <w:t>MongoDb</w:t>
            </w:r>
          </w:p>
          <w:p w:rsidR="00611E07" w:rsidRDefault="00611E07" w:rsidP="00611E07">
            <w:pPr>
              <w:pStyle w:val="ListParagraph"/>
              <w:ind w:left="527" w:hanging="357"/>
            </w:pPr>
            <w:r>
              <w:t>Express.js</w:t>
            </w:r>
          </w:p>
          <w:p w:rsidR="00611E07" w:rsidRDefault="00611E07" w:rsidP="00611E07">
            <w:pPr>
              <w:pStyle w:val="ListParagraph"/>
              <w:ind w:left="527" w:hanging="357"/>
            </w:pPr>
            <w:r>
              <w:t>TailwindCSS</w:t>
            </w:r>
          </w:p>
          <w:p w:rsidR="00611E07" w:rsidRDefault="00611E07" w:rsidP="00611E07">
            <w:pPr>
              <w:pStyle w:val="ListParagraph"/>
              <w:ind w:left="527" w:hanging="357"/>
            </w:pPr>
            <w:r>
              <w:t>FireBase</w:t>
            </w:r>
          </w:p>
          <w:p w:rsidR="00611E07" w:rsidRDefault="00611E07" w:rsidP="00611E07">
            <w:pPr>
              <w:pStyle w:val="ListParagraph"/>
              <w:ind w:left="527" w:hanging="357"/>
            </w:pPr>
            <w:r>
              <w:t>manpower management</w:t>
            </w:r>
          </w:p>
          <w:p w:rsidR="00611E07" w:rsidRDefault="00611E07" w:rsidP="00611E07">
            <w:pPr>
              <w:pStyle w:val="Text"/>
            </w:pPr>
          </w:p>
          <w:p w:rsidR="00611E07" w:rsidRDefault="00611E07" w:rsidP="00611E07">
            <w:pPr>
              <w:pStyle w:val="Heading3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interests</w:t>
            </w:r>
          </w:p>
          <w:p w:rsidR="00611E07" w:rsidRDefault="00611E07" w:rsidP="00611E07">
            <w:pPr>
              <w:pStyle w:val="ListParagraph"/>
              <w:ind w:left="527" w:hanging="357"/>
            </w:pPr>
            <w:r>
              <w:t>tech world</w:t>
            </w:r>
          </w:p>
          <w:p w:rsidR="00611E07" w:rsidRDefault="00611E07" w:rsidP="00611E07">
            <w:pPr>
              <w:pStyle w:val="ListParagraph"/>
              <w:ind w:left="527" w:hanging="357"/>
            </w:pPr>
            <w:r>
              <w:t>programming</w:t>
            </w:r>
          </w:p>
          <w:p w:rsidR="00611E07" w:rsidRDefault="00611E07" w:rsidP="00611E07">
            <w:pPr>
              <w:pStyle w:val="ListParagraph"/>
              <w:ind w:left="527" w:hanging="357"/>
            </w:pPr>
            <w:r>
              <w:t>music</w:t>
            </w:r>
          </w:p>
          <w:p w:rsidR="00611E07" w:rsidRDefault="00611E07" w:rsidP="00611E07">
            <w:pPr>
              <w:pStyle w:val="ListParagraph"/>
              <w:ind w:left="527" w:hanging="357"/>
            </w:pPr>
            <w:r>
              <w:t>Finances</w:t>
            </w:r>
          </w:p>
          <w:p w:rsidR="00611E07" w:rsidRPr="00BD2155" w:rsidRDefault="00611E07" w:rsidP="00611E07">
            <w:pPr>
              <w:rPr>
                <w:lang w:val="en-AU" w:eastAsia="en-AU"/>
              </w:rPr>
            </w:pPr>
          </w:p>
          <w:p w:rsidR="00611E07" w:rsidRDefault="00611E07" w:rsidP="00611E07">
            <w:pPr>
              <w:pStyle w:val="Heading3"/>
            </w:pPr>
            <w:r>
              <w:t>Work experince</w:t>
            </w:r>
          </w:p>
          <w:p w:rsidR="00611E07" w:rsidRPr="00E5540A" w:rsidRDefault="00611E07" w:rsidP="00611E07">
            <w:pPr>
              <w:spacing w:line="276" w:lineRule="auto"/>
              <w:ind w:left="170"/>
              <w:rPr>
                <w:rFonts w:ascii="Gill Sans MT" w:hAnsi="Gill Sans MT"/>
                <w:sz w:val="22"/>
                <w:szCs w:val="28"/>
              </w:rPr>
            </w:pPr>
            <w:r w:rsidRPr="00E5540A">
              <w:rPr>
                <w:rFonts w:ascii="Gill Sans MT" w:hAnsi="Gill Sans MT"/>
                <w:sz w:val="22"/>
                <w:szCs w:val="28"/>
              </w:rPr>
              <w:t xml:space="preserve">Working as a Junior Engineer in </w:t>
            </w:r>
          </w:p>
          <w:p w:rsidR="00611E07" w:rsidRPr="00E5540A" w:rsidRDefault="00611E07" w:rsidP="00611E07">
            <w:pPr>
              <w:spacing w:line="276" w:lineRule="auto"/>
              <w:ind w:left="170"/>
              <w:rPr>
                <w:rFonts w:ascii="Gill Sans MT" w:hAnsi="Gill Sans MT"/>
                <w:sz w:val="22"/>
                <w:szCs w:val="28"/>
              </w:rPr>
            </w:pPr>
            <w:r w:rsidRPr="00E5540A">
              <w:rPr>
                <w:rFonts w:ascii="Gill Sans MT" w:hAnsi="Gill Sans MT"/>
                <w:sz w:val="22"/>
                <w:szCs w:val="28"/>
              </w:rPr>
              <w:t>ISGEC Heavy Engineering Limited</w:t>
            </w:r>
          </w:p>
          <w:p w:rsidR="00611E07" w:rsidRDefault="00611E07" w:rsidP="00611E07">
            <w:pPr>
              <w:spacing w:line="276" w:lineRule="auto"/>
              <w:ind w:left="170"/>
              <w:rPr>
                <w:rFonts w:ascii="Gill Sans MT" w:hAnsi="Gill Sans MT"/>
                <w:sz w:val="22"/>
                <w:szCs w:val="28"/>
              </w:rPr>
            </w:pPr>
            <w:r w:rsidRPr="00E5540A">
              <w:rPr>
                <w:rFonts w:ascii="Gill Sans MT" w:hAnsi="Gill Sans MT"/>
                <w:sz w:val="22"/>
                <w:szCs w:val="28"/>
              </w:rPr>
              <w:t>From July 2017 till present</w:t>
            </w:r>
            <w:r>
              <w:rPr>
                <w:rFonts w:ascii="Gill Sans MT" w:hAnsi="Gill Sans MT"/>
                <w:sz w:val="22"/>
                <w:szCs w:val="28"/>
              </w:rPr>
              <w:t xml:space="preserve"> after completing Diploma in Mechanical Engineering from Govt. Polytechnic Ambala City.</w:t>
            </w:r>
          </w:p>
          <w:p w:rsidR="00611E07" w:rsidRPr="00E5540A" w:rsidRDefault="00611E07" w:rsidP="00611E07">
            <w:pPr>
              <w:spacing w:line="276" w:lineRule="auto"/>
              <w:ind w:left="170"/>
              <w:rPr>
                <w:rFonts w:ascii="Gill Sans MT" w:hAnsi="Gill Sans MT"/>
                <w:sz w:val="22"/>
                <w:szCs w:val="28"/>
              </w:rPr>
            </w:pPr>
            <w:r>
              <w:rPr>
                <w:rFonts w:ascii="Gill Sans MT" w:hAnsi="Gill Sans MT"/>
                <w:sz w:val="22"/>
                <w:szCs w:val="28"/>
              </w:rPr>
              <w:t>I Supervised a group of around 25 people including Welders, Fitters, Grinders and Machinists and Successfully achieved the Targets set by the Organization</w:t>
            </w:r>
          </w:p>
        </w:tc>
      </w:tr>
      <w:tr w:rsidR="00611E07" w:rsidTr="00611E07">
        <w:trPr>
          <w:trHeight w:val="567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:rsidR="00611E07" w:rsidRDefault="00611E07" w:rsidP="00611E07">
            <w:pPr>
              <w:pStyle w:val="Heading3"/>
            </w:pPr>
            <w:r>
              <w:t>Projects</w:t>
            </w:r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:rsidR="00611E07" w:rsidRDefault="00611E07" w:rsidP="00611E07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:rsidR="00611E07" w:rsidRDefault="00611E07" w:rsidP="00611E07"/>
        </w:tc>
      </w:tr>
      <w:tr w:rsidR="00611E07" w:rsidTr="00611E07">
        <w:trPr>
          <w:trHeight w:val="56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:rsidR="00611E07" w:rsidRDefault="00611E07" w:rsidP="00611E07">
            <w:pPr>
              <w:pStyle w:val="Dates"/>
            </w:pPr>
            <w:r w:rsidRPr="00611E07">
              <w:rPr>
                <w:sz w:val="24"/>
                <w:szCs w:val="32"/>
              </w:rPr>
              <w:t>FireChat</w:t>
            </w:r>
            <w:r>
              <w:t xml:space="preserve">    </w:t>
            </w:r>
            <w:hyperlink r:id="rId13" w:history="1">
              <w:r>
                <w:rPr>
                  <w:rStyle w:val="Hyperlink"/>
                </w:rPr>
                <w:t>FireChat (puneet56-firechat.netlify.app)</w:t>
              </w:r>
            </w:hyperlink>
          </w:p>
          <w:p w:rsidR="00611E07" w:rsidRDefault="00611E07" w:rsidP="00611E07">
            <w:pPr>
              <w:pStyle w:val="Text"/>
            </w:pPr>
            <w:r>
              <w:t>Global Chat App using React and Firebase</w:t>
            </w:r>
          </w:p>
          <w:p w:rsidR="00611E07" w:rsidRDefault="00611E07" w:rsidP="00611E07">
            <w:pPr>
              <w:pStyle w:val="Text"/>
            </w:pPr>
            <w:r>
              <w:t>User Authentication</w:t>
            </w:r>
          </w:p>
          <w:p w:rsidR="00611E07" w:rsidRDefault="00611E07" w:rsidP="00611E07">
            <w:pPr>
              <w:pStyle w:val="Text"/>
            </w:pPr>
            <w:r>
              <w:t>Real Time messaging</w:t>
            </w:r>
          </w:p>
          <w:p w:rsidR="00611E07" w:rsidRPr="00611E07" w:rsidRDefault="00611E07" w:rsidP="00611E07">
            <w:pPr>
              <w:pStyle w:val="Text"/>
              <w:rPr>
                <w:sz w:val="10"/>
                <w:szCs w:val="12"/>
              </w:rPr>
            </w:pPr>
          </w:p>
          <w:p w:rsidR="00611E07" w:rsidRDefault="00611E07" w:rsidP="00611E07">
            <w:pPr>
              <w:pStyle w:val="Dates"/>
            </w:pPr>
            <w:r w:rsidRPr="00611E07">
              <w:rPr>
                <w:sz w:val="24"/>
                <w:szCs w:val="32"/>
              </w:rPr>
              <w:t>ToDo List</w:t>
            </w:r>
            <w:r w:rsidRPr="00611E07">
              <w:rPr>
                <w:sz w:val="18"/>
                <w:szCs w:val="22"/>
              </w:rPr>
              <w:t xml:space="preserve">    </w:t>
            </w:r>
            <w:hyperlink r:id="rId14" w:history="1">
              <w:r>
                <w:rPr>
                  <w:rStyle w:val="Hyperlink"/>
                </w:rPr>
                <w:t>ToDo App (puneet56-todo.netlify.app)</w:t>
              </w:r>
            </w:hyperlink>
          </w:p>
          <w:p w:rsidR="00611E07" w:rsidRDefault="00611E07" w:rsidP="00611E07">
            <w:pPr>
              <w:pStyle w:val="Text"/>
            </w:pPr>
            <w:r>
              <w:t>Productivity To-do list App using React and Custom Backend</w:t>
            </w:r>
          </w:p>
          <w:p w:rsidR="00611E07" w:rsidRDefault="00611E07" w:rsidP="00611E07">
            <w:pPr>
              <w:pStyle w:val="Text"/>
            </w:pPr>
            <w:r>
              <w:t>User Authentication, Local User functionality</w:t>
            </w:r>
          </w:p>
          <w:p w:rsidR="00611E07" w:rsidRDefault="00611E07" w:rsidP="00611E07">
            <w:pPr>
              <w:pStyle w:val="Text"/>
            </w:pPr>
            <w:r>
              <w:t>NeDB as database</w:t>
            </w:r>
          </w:p>
          <w:p w:rsidR="00611E07" w:rsidRPr="00611E07" w:rsidRDefault="00611E07" w:rsidP="00611E07">
            <w:pPr>
              <w:pStyle w:val="Text"/>
              <w:rPr>
                <w:sz w:val="10"/>
                <w:szCs w:val="12"/>
              </w:rPr>
            </w:pPr>
          </w:p>
          <w:p w:rsidR="00611E07" w:rsidRDefault="00611E07" w:rsidP="00611E07">
            <w:pPr>
              <w:pStyle w:val="Dates"/>
            </w:pPr>
            <w:r w:rsidRPr="00611E07">
              <w:rPr>
                <w:sz w:val="24"/>
                <w:szCs w:val="32"/>
              </w:rPr>
              <w:t xml:space="preserve">Expense Host </w:t>
            </w:r>
            <w:hyperlink r:id="rId15" w:history="1">
              <w:r>
                <w:rPr>
                  <w:rStyle w:val="Hyperlink"/>
                </w:rPr>
                <w:t>Expense Host (puneet56.github.io/expense-host)</w:t>
              </w:r>
            </w:hyperlink>
          </w:p>
          <w:p w:rsidR="00611E07" w:rsidRDefault="00611E07" w:rsidP="00611E07">
            <w:pPr>
              <w:pStyle w:val="Text"/>
            </w:pPr>
            <w:r>
              <w:t>Simple app to Manage expenses using React and Firebase</w:t>
            </w:r>
          </w:p>
          <w:p w:rsidR="00611E07" w:rsidRDefault="00611E07" w:rsidP="00611E07">
            <w:pPr>
              <w:pStyle w:val="Text"/>
            </w:pPr>
            <w:r>
              <w:t>User Authentication</w:t>
            </w:r>
          </w:p>
          <w:p w:rsidR="00611E07" w:rsidRDefault="00611E07" w:rsidP="00611E07">
            <w:pPr>
              <w:pStyle w:val="Text"/>
            </w:pPr>
            <w:r>
              <w:t>Firebase Realtime database Rest Api version</w:t>
            </w:r>
          </w:p>
          <w:p w:rsidR="00611E07" w:rsidRPr="00560EA0" w:rsidRDefault="00611E07" w:rsidP="00611E07">
            <w:pPr>
              <w:pStyle w:val="Text"/>
            </w:pP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:rsidR="00611E07" w:rsidRDefault="00611E07" w:rsidP="00611E07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:rsidR="00611E07" w:rsidRDefault="00611E07" w:rsidP="00611E07"/>
        </w:tc>
      </w:tr>
      <w:tr w:rsidR="00611E07" w:rsidTr="00611E07">
        <w:trPr>
          <w:trHeight w:val="567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:rsidR="00611E07" w:rsidRDefault="00611E07" w:rsidP="00611E07">
            <w:pPr>
              <w:pStyle w:val="Heading3"/>
            </w:pPr>
            <w:r>
              <w:t>Why i Want to Switch from MEchanical to Software engineering?</w:t>
            </w:r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:rsidR="00611E07" w:rsidRDefault="00611E07" w:rsidP="00611E07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:rsidR="00611E07" w:rsidRDefault="00611E07" w:rsidP="00611E07"/>
        </w:tc>
      </w:tr>
      <w:tr w:rsidR="00611E07" w:rsidTr="00611E07">
        <w:trPr>
          <w:trHeight w:val="56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:rsidR="004A3EF8" w:rsidRDefault="00611E07" w:rsidP="004A3EF8">
            <w:pPr>
              <w:pStyle w:val="Text"/>
            </w:pPr>
            <w:r>
              <w:t xml:space="preserve">As a child I was always interested in how things work. When I got my first computer my interests in computers and increased. I started my programming journey making simple </w:t>
            </w:r>
            <w:r w:rsidR="004A3EF8">
              <w:t>programmers</w:t>
            </w:r>
            <w:r>
              <w:t xml:space="preserve"> in Python, then I eventually got interested </w:t>
            </w:r>
            <w:r w:rsidR="004A3EF8">
              <w:t>in JavaScript making simple animations using P5.js library.</w:t>
            </w:r>
          </w:p>
          <w:p w:rsidR="004A3EF8" w:rsidRPr="00560EA0" w:rsidRDefault="004A3EF8" w:rsidP="00FE3BD9">
            <w:pPr>
              <w:pStyle w:val="Text"/>
            </w:pPr>
            <w:r>
              <w:t>During current situation, the Whole world is embracing and using</w:t>
            </w:r>
            <w:r w:rsidR="00FE3BD9">
              <w:t xml:space="preserve"> Tech</w:t>
            </w:r>
            <w:r>
              <w:t xml:space="preserve"> for their day to day work and I also want to become part of this Great Revolution Happening in the World</w:t>
            </w:r>
            <w:r w:rsidR="00FE3BD9">
              <w:t>.</w:t>
            </w: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:rsidR="00611E07" w:rsidRDefault="00611E07" w:rsidP="00611E07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:rsidR="00611E07" w:rsidRDefault="00611E07" w:rsidP="00611E07"/>
        </w:tc>
      </w:tr>
      <w:tr w:rsidR="00611E07" w:rsidTr="00611E07">
        <w:trPr>
          <w:trHeight w:val="624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:rsidR="00FE3BD9" w:rsidRDefault="00FE3BD9" w:rsidP="00FE3BD9"/>
          <w:p w:rsidR="00FE3BD9" w:rsidRPr="00FE3BD9" w:rsidRDefault="00FE3BD9" w:rsidP="00FE3BD9"/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:rsidR="00611E07" w:rsidRDefault="00611E07" w:rsidP="00611E07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:rsidR="00611E07" w:rsidRDefault="00611E07" w:rsidP="00611E07"/>
        </w:tc>
      </w:tr>
    </w:tbl>
    <w:p w:rsidR="00AB03FA" w:rsidRPr="00717241" w:rsidRDefault="00AB03FA" w:rsidP="00F83C0E">
      <w:pPr>
        <w:tabs>
          <w:tab w:val="left" w:pos="3252"/>
        </w:tabs>
        <w:rPr>
          <w:sz w:val="14"/>
          <w:szCs w:val="18"/>
        </w:rPr>
      </w:pPr>
    </w:p>
    <w:sectPr w:rsidR="00AB03FA" w:rsidRPr="00717241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31AF" w:rsidRDefault="00EF31AF" w:rsidP="00DF1CB4">
      <w:r>
        <w:separator/>
      </w:r>
    </w:p>
  </w:endnote>
  <w:endnote w:type="continuationSeparator" w:id="0">
    <w:p w:rsidR="00EF31AF" w:rsidRDefault="00EF31AF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31AF" w:rsidRDefault="00EF31AF" w:rsidP="00DF1CB4">
      <w:r>
        <w:separator/>
      </w:r>
    </w:p>
  </w:footnote>
  <w:footnote w:type="continuationSeparator" w:id="0">
    <w:p w:rsidR="00EF31AF" w:rsidRDefault="00EF31AF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3380FDAC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190C1B"/>
    <w:multiLevelType w:val="hybridMultilevel"/>
    <w:tmpl w:val="223242D8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9D1"/>
    <w:rsid w:val="00142944"/>
    <w:rsid w:val="001F135C"/>
    <w:rsid w:val="002B73E2"/>
    <w:rsid w:val="002D3AB8"/>
    <w:rsid w:val="00413477"/>
    <w:rsid w:val="004A3EF8"/>
    <w:rsid w:val="004A586E"/>
    <w:rsid w:val="00523B6E"/>
    <w:rsid w:val="00560EA0"/>
    <w:rsid w:val="005E09DE"/>
    <w:rsid w:val="005F5561"/>
    <w:rsid w:val="00611E07"/>
    <w:rsid w:val="00680892"/>
    <w:rsid w:val="006C60E6"/>
    <w:rsid w:val="00717241"/>
    <w:rsid w:val="00890AA5"/>
    <w:rsid w:val="009835F5"/>
    <w:rsid w:val="00A520FA"/>
    <w:rsid w:val="00AB03FA"/>
    <w:rsid w:val="00AD0DDD"/>
    <w:rsid w:val="00AD6FA4"/>
    <w:rsid w:val="00BD2155"/>
    <w:rsid w:val="00C029D1"/>
    <w:rsid w:val="00C27E5D"/>
    <w:rsid w:val="00C407E6"/>
    <w:rsid w:val="00D06709"/>
    <w:rsid w:val="00D74C88"/>
    <w:rsid w:val="00DF1CB4"/>
    <w:rsid w:val="00E14266"/>
    <w:rsid w:val="00E5540A"/>
    <w:rsid w:val="00EF31AF"/>
    <w:rsid w:val="00F83C0E"/>
    <w:rsid w:val="00FA4DB0"/>
    <w:rsid w:val="00FD0610"/>
    <w:rsid w:val="00FE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2093A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  <w:style w:type="character" w:styleId="Hyperlink">
    <w:name w:val="Hyperlink"/>
    <w:basedOn w:val="DefaultParagraphFont"/>
    <w:uiPriority w:val="99"/>
    <w:semiHidden/>
    <w:rsid w:val="00C029D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rsid w:val="00C029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uneet56-firechat.netlify.app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puneetdhiman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uneetdhiman56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puneet56.github.io/expense-host/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uneet56-todo.netlify.app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EET%20DHIMAN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4F608AE-C43C-4FDF-9494-B9263DED3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resume.dotx</Template>
  <TotalTime>0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2021-10-15T09:04:00Z</dcterms:created>
  <dcterms:modified xsi:type="dcterms:W3CDTF">2021-10-15T15:32:00Z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